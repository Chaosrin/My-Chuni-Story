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我的中二小说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Tahoma">
    <w:altName w:val="方正书宋_GBK"/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altName w:val="方正书宋_GBK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黑体">
    <w:altName w:val="方正黑体_GBK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Liberation Mono">
    <w:panose1 w:val="02070409020205020404"/>
    <w:charset w:val="00"/>
    <w:family w:val="modern"/>
    <w:pitch w:val="default"/>
    <w:sig w:usb0="E0000AFF" w:usb1="400078FF" w:usb2="00000001" w:usb3="00000000" w:csb0="600001BF" w:csb1="DFF70000"/>
  </w:font>
  <w:font w:name="Wingdings">
    <w:altName w:val="方正书宋_GBK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altName w:val="方正书宋_GBK"/>
    <w:panose1 w:val="020B0503020204020204"/>
    <w:charset w:val="00"/>
    <w:family w:val="auto"/>
    <w:pitch w:val="default"/>
    <w:sig w:usb0="80000287" w:usb1="280F3C52" w:usb2="00000016" w:usb3="00000000" w:csb0="0004001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000000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DejaVu Serif" w:hAnsi="DejaVu Serif" w:eastAsia="宋体" w:cs="DejaVu Serif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4">
    <w:name w:val="Default Paragraph Font"/>
  </w:style>
  <w:style w:type="paragraph" w:styleId="2">
    <w:name w:val="footer"/>
    <w:basedOn w:val="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erif" w:hAnsi="DejaVu Serif"/>
      <w:sz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Office专业版_9.1.0.4244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2008-12-26T16:45:00Z</dcterms:created>
  <dc:creator>ikaros</dc:creator>
  <cp:lastModifiedBy>ikaros</cp:lastModifiedBy>
  <dcterms:modified xsi:type="dcterms:W3CDTF">2013-04-23T22:59:32Z</dcterms:modified>
  <dc:title>我的中二小说</dc:title>
  <cp:version>2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2052-9.1.0.4244</vt:lpwstr>
  </property>
</Properties>
</file>